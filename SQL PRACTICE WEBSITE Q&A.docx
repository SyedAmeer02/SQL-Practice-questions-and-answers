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7E6E6" w:themeColor="background2"/>
  <w:body>
    <w:p>
      <w:pPr>
        <w:jc w:val="center"/>
        <w:rPr>
          <w:rFonts w:hint="default" w:ascii="Arial Rounded MT Bold" w:hAnsi="Arial Rounded MT Bold" w:cs="Arial Rounded MT Bold"/>
          <w:sz w:val="36"/>
          <w:szCs w:val="36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jc w:val="center"/>
        <w:rPr>
          <w:rFonts w:hint="default" w:ascii="Arial Rounded MT Bold" w:hAnsi="Arial Rounded MT Bold" w:cs="Arial Rounded MT Bold"/>
          <w:sz w:val="36"/>
          <w:szCs w:val="36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36"/>
          <w:szCs w:val="36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SQL PRACTICE WEBSITE QUESTIONS AND ANSWERS</w:t>
      </w:r>
    </w:p>
    <w:p>
      <w:pPr>
        <w:jc w:val="center"/>
        <w:rPr>
          <w:rFonts w:hint="default" w:ascii="Arial Rounded MT Bold" w:hAnsi="Arial Rounded MT Bold" w:cs="Arial Rounded MT Bold"/>
          <w:sz w:val="36"/>
          <w:szCs w:val="36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214630</wp:posOffset>
                </wp:positionV>
                <wp:extent cx="6750685" cy="0"/>
                <wp:effectExtent l="0" t="9525" r="12065" b="9525"/>
                <wp:wrapTight wrapText="bothSides">
                  <wp:wrapPolygon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5130" y="1141730"/>
                          <a:ext cx="6750685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4pt;margin-top:16.9pt;height:0pt;width:531.55pt;mso-wrap-distance-left:9pt;mso-wrap-distance-right:9pt;z-index:-251657216;mso-width-relative:page;mso-height-relative:page;" filled="f" stroked="t" coordsize="21600,21600" wrapcoords="0 0 0 21600 21600 21600 21600 0 0 0" o:gfxdata="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/m+Q&#10;z9oAAAAJAQAADwAAAAAAAAABACAAAAAiAAAAZHJzL2Rvd25yZXYueG1sUEsBAhQAFAAAAAgAh07i&#10;QEGIfCbnAQAAwgMAAA4AAAAAAAAAAQAgAAAAKQEAAGRycy9lMm9Eb2MueG1sUEsFBgAAAAAGAAYA&#10;WQEAAIIFAAAAAA==&#10;">
                <v:fill on="f" focussize="0,0"/>
                <v:stroke weight="1.5pt" color="#70AD47 [3209]" miterlimit="8" joinstyle="miter" dashstyle="3 1"/>
                <v:imagedata o:title=""/>
                <o:lock v:ext="edit" aspectratio="f"/>
                <w10:wrap type="tight"/>
              </v:line>
            </w:pict>
          </mc:Fallback>
        </mc:AlternateContent>
      </w:r>
      <w:r>
        <w:rPr>
          <w:rFonts w:hint="default" w:ascii="Arial Rounded MT Bold" w:hAnsi="Arial Rounded MT Bold" w:cs="Arial Rounded MT Bold"/>
          <w:sz w:val="36"/>
          <w:szCs w:val="36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SCHEMA INFORMATION</w:t>
      </w:r>
    </w:p>
    <w:p>
      <w:pPr>
        <w:jc w:val="left"/>
        <w:rPr>
          <w:rFonts w:hint="default" w:ascii="Cambria" w:hAnsi="Cambria" w:cs="Cambria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 w:cs="Cambria"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hint="default" w:ascii="Cambria" w:hAnsi="Cambria" w:cs="Cambria"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hint="default" w:ascii="Cambria" w:hAnsi="Cambria" w:cs="Cambria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SCHEMA NAME</w:t>
      </w:r>
      <w:r>
        <w:rPr>
          <w:rFonts w:hint="default" w:ascii="Cambria" w:hAnsi="Cambria" w:cs="Cambria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 Hospital.db</w:t>
      </w:r>
    </w:p>
    <w:p>
      <w:pPr>
        <w:jc w:val="left"/>
        <w:rPr>
          <w:rFonts w:hint="default" w:ascii="Cambria" w:hAnsi="Cambria" w:cs="Cambria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TABLE NAMES</w:t>
      </w:r>
      <w:r>
        <w:rPr>
          <w:rFonts w:hint="default" w:ascii="Cambria" w:hAnsi="Cambria" w:cs="Cambria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 patients, admissions, doctors, province names</w:t>
      </w:r>
    </w:p>
    <w:p>
      <w:pPr>
        <w:jc w:val="left"/>
        <w:rPr>
          <w:rFonts w:hint="default" w:ascii="Cambria" w:hAnsi="Cambria" w:cs="Cambria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 w:cs="Cambria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 w:cs="Cambria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 w:cs="Cambria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sectPr>
          <w:pgSz w:w="11906" w:h="16838"/>
          <w:pgMar w:top="646" w:right="726" w:bottom="646" w:left="726" w:header="720" w:footer="720" w:gutter="0"/>
          <w:pgBorders>
            <w:top w:val="single" w:color="4472C4" w:sz="18" w:space="1"/>
            <w:left w:val="single" w:color="4472C4" w:sz="18" w:space="4"/>
            <w:bottom w:val="single" w:color="4472C4" w:sz="18" w:space="1"/>
            <w:right w:val="single" w:color="4472C4" w:sz="18" w:space="4"/>
          </w:pgBorders>
          <w:cols w:space="720" w:num="1"/>
          <w:docGrid w:linePitch="360" w:charSpace="0"/>
        </w:sectPr>
      </w:pPr>
      <w:r>
        <w:rPr>
          <w:rFonts w:hint="default" w:ascii="Cambria" w:hAnsi="Cambria" w:cs="Cambria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308090" cy="6588760"/>
            <wp:effectExtent l="0" t="0" r="16510" b="2540"/>
            <wp:docPr id="4" name="Picture 4" descr="2023-05-22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3-05-22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65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mbria" w:hAnsi="Cambria" w:cs="Cambria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 w:cs="Cambria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Cambria" w:hAnsi="Cambria" w:cs="Cambria"/>
          <w:b/>
          <w:bCs/>
          <w:color w:val="C00000"/>
          <w:sz w:val="40"/>
          <w:szCs w:val="4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="Cambria" w:hAnsi="Cambria" w:cs="Cambria"/>
          <w:b/>
          <w:bCs/>
          <w:color w:val="C00000"/>
          <w:sz w:val="40"/>
          <w:szCs w:val="4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EASY LEVEL</w:t>
      </w:r>
    </w:p>
    <w:p>
      <w:pPr>
        <w:jc w:val="center"/>
        <w:rPr>
          <w:rFonts w:hint="default" w:ascii="Cambria" w:hAnsi="Cambria" w:cs="Cambria"/>
          <w:b/>
          <w:bCs/>
          <w:color w:val="C00000"/>
          <w:sz w:val="40"/>
          <w:szCs w:val="40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1:</w:t>
      </w:r>
    </w:p>
    <w:p>
      <w:pPr>
        <w:jc w:val="left"/>
        <w:rPr>
          <w:rFonts w:hint="default" w:ascii="Cambria" w:hAnsi="Cambria" w:cs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Show first name, last name, and gender of patients who's gender is 'M'.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select first_name,last_name,gender from patients where gender = 'M';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2: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Show first name and last name of patients who does not have allergies. (null)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select first_name,last_name from patients where allergies is null;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3: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Show first name of patients that start with the letter 'C'.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select first_name from patients where first_name like 'C%';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4: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Show first name and last name of patients that weight within the range of 100 to 120 (inclusive).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select first_name,last_name from patients 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where weight between 100 and 120;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5: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Update the patients table for the allergies column. If the patient's allergies is null then replace it with 'NKA'.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update patients set allergies = 'NKA'</w:t>
      </w:r>
    </w:p>
    <w:p>
      <w:pPr>
        <w:jc w:val="left"/>
        <w:rPr>
          <w:rFonts w:hint="default" w:ascii="Cambria" w:hAnsi="Cambria" w:cs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where allergies is null;</w:t>
      </w:r>
    </w:p>
    <w:p>
      <w:pPr>
        <w:jc w:val="left"/>
        <w:rPr>
          <w:rFonts w:hint="default" w:ascii="Cambria" w:hAnsi="Cambria" w:cs="Cambria"/>
          <w:b/>
          <w:bCs/>
          <w:color w:val="C00000"/>
          <w:sz w:val="40"/>
          <w:szCs w:val="40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6:</w:t>
      </w:r>
    </w:p>
    <w:p>
      <w:pPr>
        <w:jc w:val="left"/>
        <w:rPr>
          <w:rFonts w:hint="default" w:ascii="Cambria" w:hAnsi="Cambria" w:cs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Show first name and last name concatenated into one column to show their full name.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select concat(first_name,' ',last_name) as full_name from patients;</w:t>
      </w:r>
    </w:p>
    <w:p>
      <w:pPr>
        <w:jc w:val="left"/>
        <w:rPr>
          <w:rFonts w:hint="default" w:ascii="Cambria" w:hAnsi="Cambria" w:cs="Cambria"/>
          <w:b/>
          <w:bCs/>
          <w:color w:val="C00000"/>
          <w:sz w:val="40"/>
          <w:szCs w:val="40"/>
          <w:lang w:val="en-US"/>
        </w:rPr>
      </w:pPr>
    </w:p>
    <w:p>
      <w:pPr>
        <w:jc w:val="left"/>
        <w:rPr>
          <w:rFonts w:hint="default" w:ascii="Cambria" w:hAnsi="Cambria" w:cs="Cambria"/>
          <w:b/>
          <w:bCs/>
          <w:color w:val="C00000"/>
          <w:sz w:val="40"/>
          <w:szCs w:val="40"/>
          <w:lang w:val="en-US"/>
        </w:rPr>
        <w:sectPr>
          <w:pgSz w:w="11906" w:h="16838"/>
          <w:pgMar w:top="646" w:right="726" w:bottom="646" w:left="726" w:header="720" w:footer="720" w:gutter="0"/>
          <w:pgBorders>
            <w:top w:val="single" w:color="4472C4" w:sz="18" w:space="1"/>
            <w:left w:val="single" w:color="4472C4" w:sz="18" w:space="4"/>
            <w:bottom w:val="single" w:color="4472C4" w:sz="18" w:space="1"/>
            <w:right w:val="single" w:color="4472C4" w:sz="18" w:space="4"/>
          </w:pgBorders>
          <w:cols w:space="720" w:num="1"/>
          <w:docGrid w:linePitch="360" w:charSpace="0"/>
        </w:sect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 w:cs="Cambria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7: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Show first name, last name, and the full province name of each patient. Example: 'Ontario' instead of 'ON'.</w:t>
      </w:r>
    </w:p>
    <w:p>
      <w:pPr>
        <w:jc w:val="left"/>
        <w:rPr>
          <w:rFonts w:hint="default" w:ascii="Cambria" w:hAnsi="Cambria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select first_name,last_name,province_name </w:t>
      </w:r>
    </w:p>
    <w:p>
      <w:pPr>
        <w:jc w:val="left"/>
        <w:rPr>
          <w:rFonts w:hint="default" w:ascii="Cambria" w:hAnsi="Cambria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from patients </w:t>
      </w:r>
    </w:p>
    <w:p>
      <w:pPr>
        <w:jc w:val="left"/>
        <w:rPr>
          <w:rFonts w:hint="default" w:ascii="Cambria" w:hAnsi="Cambria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join province_names</w:t>
      </w:r>
    </w:p>
    <w:p>
      <w:pPr>
        <w:jc w:val="left"/>
        <w:rPr>
          <w:rFonts w:hint="default" w:ascii="Cambria" w:hAnsi="Cambria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where province_names.province_id = patients.province_id;</w:t>
      </w:r>
    </w:p>
    <w:p>
      <w:pPr>
        <w:jc w:val="left"/>
        <w:rPr>
          <w:rFonts w:hint="default" w:ascii="Cambria" w:hAnsi="Cambria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8: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Show how many patients have a birth_date with 2010 as the birth year.</w:t>
      </w:r>
    </w:p>
    <w:p>
      <w:pPr>
        <w:jc w:val="left"/>
        <w:rPr>
          <w:rFonts w:hint="default" w:ascii="Cambria" w:hAnsi="Cambria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select count(*) from patients</w:t>
      </w:r>
    </w:p>
    <w:p>
      <w:pPr>
        <w:jc w:val="left"/>
        <w:rPr>
          <w:rFonts w:hint="default" w:ascii="Cambria" w:hAnsi="Cambria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where year(birth_date) = 2010;</w:t>
      </w: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9: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Show the first_name, last_name, and height of the patient with the greatest height.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select first_name,last_name,height 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from patients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where height = (select max(height) from patients);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10: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Show all columns for patients who have one of the following patient_ids: 1,45,534,879,1000.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select * from patients where patient_id in (1,45,534,879,1000);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11: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Show the total number of admissions.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select count(*) as TotalAdmissions from admissions;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12: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Show all the columns from admissions where the patient was admitted and discharged on the same day.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select * from admissions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where admission_date = discharge_date;</w:t>
      </w: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13: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Show the patient id and the total number of admissions for patient_id 579.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select patient_id,count(patient_id)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from admissions where patient_id = 579;</w:t>
      </w: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14: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Based on the cities that our patients live in, show unique cities that are in province_id 'NS'?.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select distinct city from patients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where province_id = 'NS';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15: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Write a query to find the first_name, last name, and birth date of patients who has height greater than 160 and a weight greater than 70.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select first_name,last_name,birth_date 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from patients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where height &gt; 160 AND weight &gt; 70;</w:t>
      </w: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16: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Write a query to find a list of patients first_name, last_name, and allergies from city 'Hamilton' where allergies is not null.</w:t>
      </w: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select first_name,last_name,allergies 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from patients 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where city = 'Hamilton' and allergies is not null;</w:t>
      </w: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17: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Based on cities where our patient lives in, write a query to display the list of unique city starting with a vowel (a, e, i, o, u). 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Show the result order in ascending by city.</w:t>
      </w: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select distinct city 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from patients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where city like 'a%'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or city like 'e%' 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or city like 'i%' 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or city like 'o%' 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or city like 'u%'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order by city asc;</w:t>
      </w: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jc w:val="center"/>
        <w:rPr>
          <w:rFonts w:hint="default" w:ascii="Cambria" w:hAnsi="Cambria"/>
          <w:color w:val="000000" w:themeColor="text1"/>
          <w:sz w:val="40"/>
          <w:szCs w:val="4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="Cambria" w:hAnsi="Cambria"/>
          <w:color w:val="000000" w:themeColor="text1"/>
          <w:sz w:val="40"/>
          <w:szCs w:val="4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MEDIUM LEVEL</w:t>
      </w:r>
    </w:p>
    <w:p>
      <w:pPr>
        <w:jc w:val="center"/>
        <w:rPr>
          <w:rFonts w:hint="default" w:ascii="Cambria" w:hAnsi="Cambria"/>
          <w:color w:val="000000" w:themeColor="text1"/>
          <w:sz w:val="40"/>
          <w:szCs w:val="4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1: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Show unique birth years from patients and order them by ascending.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select distinct year(birth_date)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from patients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order by year(birth_date);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2: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Show unique first names from the patients table which only occurs once in the list.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For example, if two or more people are named 'John' in the first_name column then don't include their name in the output list. If only 1 person is named 'Leo' then include them in the output.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select distinct first_name from patients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group by first_name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having count(first_name) = 1;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3: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Show patient_id and first_name from patients where their first_name start and ends with 's' and is at least 6 characters long.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Select patient_id, first_name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From patients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Where first_name like's%s'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and len(first_name)&gt;=6;</w:t>
      </w: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4: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Show patient_id, first_name, last_name from patients whose diagnosis is 'Dementia'.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Primary diagnosis is stored in the admissions table.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select patient_id,first_name,last_name 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from patients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join admissions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using(patient_id)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where admissions.diagnosis = 'Dementia';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5: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Display every patient's first_name.Order the list by the length of each name and then by alphabetically.</w:t>
      </w: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select first_name from patients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order by len(first_name), first_name asc;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6: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Show the total amount of male patients and the total amount of female patients in the patients table.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Display the two results in the same row.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select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(select count(*) from patients where gender = 'M') as Male,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(select count(*) from patients where gender = 'F') as Female;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7: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Show first and last name, allergies from patients which have allergies to either 'Penicillin' or 'Morphine'. Show results ordered ascending by allergies then by first_name then by last_name</w:t>
      </w:r>
      <w:r>
        <w:rPr>
          <w:rFonts w:hint="default" w:ascii="Cambria" w:hAnsi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select first_name,last_name,allergies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from patients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where allergies = 'Penicillin' or allergies =  'Morphine'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order by allergies,first_name,last_name ;</w:t>
      </w: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8: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Show patient_id, diagnosis from admissions. Find patients admitted multiple times for the same diagnosis.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select patient_id,diagnosis 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from admissions 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group by patient_id,diagnosis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having count(*) &gt; 1;</w:t>
      </w: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9: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Show the city and the total number of patients in the city.Order from most to least patients and then by city name ascending.</w:t>
      </w: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select city,count(patient_id) as NoOfPatients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from patients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group by city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order by 2 desc,city;</w:t>
      </w: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10: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show first name, last name and role of every person that is either a patient or doctor.The roles are either "Patient" or "Doctor".</w:t>
      </w: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select first_name,last_name,'Patient' as role from patients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union all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select first_name,last_name,'Doctor' as role from doctors;</w:t>
      </w: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11: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Show all allergies ordered by popularity. Remove null values from query.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select allergies,count (allergies)  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from  patients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group by allergies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having allergies is not null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order by 2 desc;</w:t>
      </w: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12: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Show all patients's first_name, last_name, and birth_date who were born in the 1970s decade. Sort the list starting from the earliest birth_date.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select first_name,last_name,birth_date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from patients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where year(birth_date) between 1970 and 1979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order by 3 ;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13: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We want to display each patient's full name in a single column. Their last_name in all upper letters must appear first, then first_name in all lower case letters. Separate the last_name and first_name with a comma. Order the list by the first_name in decending order EX: SMITH,jane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select concat(upper(last_name),',',lower(first_name)) as FullName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from patients order by first_name desc;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14: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Show the province_id(s), sum of height; where the total sum of its patient's height is greater than or equal to 7,000.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select province_id,sum(height) from patients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group by province_id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having sum(height) &gt;= 7000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order by 2;</w:t>
      </w: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15: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Show the difference between the largest weight and smallest weight for patients with the last name 'Maroni'.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select (max(weight) - min(weight)) as WeightDifference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from patients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where last_name = 'Maroni';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16: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Show all of the days of the month (1-31) and how many admission_dates occurred on that day. Sort by the day with most admissions to least admissions.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select DAY(admission_date) AS DaysNum,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count(admission_date) as NoOfAdmissions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from admissions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group by day(admission_date)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order by 2 desc;</w:t>
      </w: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17: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Show the all columns for patient_id 542's most recent admission_date.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select * from admissions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where patient_id = 542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group by patient_id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having admission_date = max(admission_date);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18: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Show patient_id, attending_doctor_id, and diagnosis for admissions that match one of the two criteria: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1. patient_id is an odd number and attending_doctor_id is either 1, 5, or 19.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2. attending_doctor_id contains a 2 and the length of patient_id is 3 characters.</w:t>
      </w: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select patient_id,attending_doctor_id,diagnosis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from admissions</w:t>
      </w:r>
      <w:bookmarkStart w:id="0" w:name="_GoBack"/>
      <w:bookmarkEnd w:id="0"/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where 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(attending_doctor_id in (1,5,19) and patient_id %2 != 0) or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(len(patient_id) = 3 and attending_doctor_id like '%2%');</w:t>
      </w: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19: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Show first_name, last_name, and the total number of admissions attended for each doctor.Every admission has been attended by a doctor.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select d.first_name,d.last_name,count(a.admission_date) as TotalAdmissions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from doctors d join admissions a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where d.doctor_id = a.attending_doctor_id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group by attending_doctor_id;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20: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For each doctor, display their id, full name, and the first and last admission date they attended.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select d.doctor_id,d.first_name||' '||d.last_name as FullNmae,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min(a.admission_date) as firstAdmissionDate,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max(a.admission_date) as lastAdmissionDate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from doctors d join admissions a 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where d.doctor_id = a.attending_doctor_id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group by d.doctor_id;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21: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Display the total amount of patients for each province. Order by descending.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select pn.province_name,count(p.patient_id) as TotalPatients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from patients p join province_names pn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where p.province_id = pn.province_id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group by p.province_id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order by TotalPatients desc;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22: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For every admission, display the patient's full name, their admission diagnosis, and their doctor's full name who diagnosed their problem.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select p.first_name||' '||p.last_name as PatientName,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a.diagnosis,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d.first_name||' '||d.last_name as DoctorName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from admissions a 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join  patients p on a.patient_id = p.patient_id</w:t>
      </w:r>
    </w:p>
    <w:p>
      <w:pPr>
        <w:jc w:val="left"/>
        <w:rPr>
          <w:rFonts w:hint="default" w:ascii="Cambria" w:hAnsi="Cambria"/>
          <w:b w:val="0"/>
          <w:bCs w:val="0"/>
          <w:color w:val="C00000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join doctors d on d.doctor_id = a.attending_d</w:t>
      </w:r>
      <w:r>
        <w:rPr>
          <w:rFonts w:hint="default" w:ascii="Cambria" w:hAnsi="Cambria"/>
          <w:b w:val="0"/>
          <w:bCs w:val="0"/>
          <w:color w:val="C00000"/>
          <w:sz w:val="32"/>
          <w:szCs w:val="32"/>
          <w:lang w:val="en-US"/>
        </w:rPr>
        <w:t>octor_id;</w:t>
      </w: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23: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Display the number of duplicate patients based on their first_name and last_name.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select first_name,last_name,count(*) as duplicates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from patients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group by first_name,last_name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having count(first_name and last_name) &gt; 1;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24: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Display patient's full name,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height in the units feet rounded to 1 decimal,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weight in the unit pounds rounded to 0 decimals,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birth_date,gender non abbreviated.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Convert CM to feet by dividing by 30.48.</w:t>
      </w:r>
    </w:p>
    <w:p>
      <w:pPr>
        <w:jc w:val="left"/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Convert KG to pounds by multiplying by 2.205.</w:t>
      </w: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select 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first_name||' '||last_name as FullName,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round(height/30.48,1) as 'height"feet"',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round(weight*2.205,0) as 'weight"pounds"',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birth_date,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case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when gender = 'M' then 'Male'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else 'Female'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end as gender</w:t>
      </w:r>
    </w:p>
    <w:p>
      <w:pPr>
        <w:jc w:val="left"/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from patients;</w:t>
      </w: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color w:val="000000" w:themeColor="text1"/>
          <w:sz w:val="40"/>
          <w:szCs w:val="4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jc w:val="left"/>
        <w:rPr>
          <w:rFonts w:hint="default" w:ascii="Cambria" w:hAnsi="Cambria"/>
          <w:color w:val="000000" w:themeColor="text1"/>
          <w:sz w:val="40"/>
          <w:szCs w:val="4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jc w:val="left"/>
        <w:rPr>
          <w:rFonts w:hint="default" w:ascii="Cambria" w:hAnsi="Cambria"/>
          <w:color w:val="000000" w:themeColor="text1"/>
          <w:sz w:val="40"/>
          <w:szCs w:val="4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jc w:val="left"/>
        <w:rPr>
          <w:rFonts w:hint="default" w:ascii="Cambria" w:hAnsi="Cambria"/>
          <w:color w:val="000000" w:themeColor="text1"/>
          <w:sz w:val="40"/>
          <w:szCs w:val="4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jc w:val="left"/>
        <w:rPr>
          <w:rFonts w:hint="default" w:ascii="Cambria" w:hAnsi="Cambria"/>
          <w:color w:val="000000" w:themeColor="text1"/>
          <w:sz w:val="40"/>
          <w:szCs w:val="4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jc w:val="left"/>
        <w:rPr>
          <w:rFonts w:hint="default" w:ascii="Cambria" w:hAnsi="Cambria"/>
          <w:color w:val="000000" w:themeColor="text1"/>
          <w:sz w:val="40"/>
          <w:szCs w:val="4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jc w:val="left"/>
        <w:rPr>
          <w:rFonts w:hint="default" w:ascii="Cambria" w:hAnsi="Cambria"/>
          <w:color w:val="000000" w:themeColor="text1"/>
          <w:sz w:val="40"/>
          <w:szCs w:val="4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jc w:val="left"/>
        <w:rPr>
          <w:rFonts w:hint="default" w:ascii="Cambria" w:hAnsi="Cambria"/>
          <w:color w:val="000000" w:themeColor="text1"/>
          <w:sz w:val="40"/>
          <w:szCs w:val="4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jc w:val="left"/>
        <w:rPr>
          <w:rFonts w:hint="default" w:ascii="Cambria" w:hAnsi="Cambria"/>
          <w:color w:val="000000" w:themeColor="text1"/>
          <w:sz w:val="40"/>
          <w:szCs w:val="4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jc w:val="left"/>
        <w:rPr>
          <w:rFonts w:hint="default" w:ascii="Cambria" w:hAnsi="Cambria"/>
          <w:color w:val="000000" w:themeColor="text1"/>
          <w:sz w:val="40"/>
          <w:szCs w:val="4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jc w:val="left"/>
        <w:rPr>
          <w:rFonts w:hint="default" w:ascii="Cambria" w:hAnsi="Cambria"/>
          <w:color w:val="000000" w:themeColor="text1"/>
          <w:sz w:val="40"/>
          <w:szCs w:val="4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jc w:val="left"/>
        <w:rPr>
          <w:rFonts w:hint="default" w:ascii="Cambria" w:hAnsi="Cambria"/>
          <w:color w:val="000000" w:themeColor="text1"/>
          <w:sz w:val="40"/>
          <w:szCs w:val="4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jc w:val="center"/>
        <w:rPr>
          <w:rFonts w:hint="default" w:ascii="Cambria" w:hAnsi="Cambria" w:cs="Cambria"/>
          <w:b/>
          <w:bCs/>
          <w:color w:val="C00000"/>
          <w:sz w:val="40"/>
          <w:szCs w:val="4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="Cambria" w:hAnsi="Cambria" w:cs="Cambria"/>
          <w:b/>
          <w:bCs/>
          <w:color w:val="C00000"/>
          <w:sz w:val="40"/>
          <w:szCs w:val="4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HARD LEVEL</w:t>
      </w:r>
    </w:p>
    <w:p>
      <w:pPr>
        <w:jc w:val="left"/>
        <w:rPr>
          <w:rFonts w:hint="default" w:ascii="Cambria" w:hAnsi="Cambria"/>
          <w:color w:val="000000" w:themeColor="text1"/>
          <w:sz w:val="40"/>
          <w:szCs w:val="4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1: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>Show all of the patients grouped into weight groups.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>Show the total amount of patients in each weight group.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>Order the list by the weight group descending.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>For example, if they weight 100 to 109 they are placed in the 100 weight group, 110-119 = 110 weight group, etc.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>select count(patient_id) as No_of_Patients,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 xml:space="preserve">       floor(weight/10)*10 as weight_group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>from patients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>group by weight_group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>order by weight_group desc;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2: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>Show patient_id, weight, height, is Obese from the patients table.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>Display is Obese as a boolean 0 or 1.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>Obese is defined as weight(kg)/(height(m)2) &gt;= 30.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>weight is in units kg. height is in units cm.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>select patient_id,weight,height,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 xml:space="preserve">case 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 xml:space="preserve">   when (weight/power((height*.01),2)) &gt;= 30 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 xml:space="preserve">   then 1 else 0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 xml:space="preserve">   end as IsObese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>from patients;</w:t>
      </w: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 xml:space="preserve"> 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3: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>Show patient_id, first_name, last_name, and attending doctor's specialty.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 xml:space="preserve">Show only the patients who has a diagnosis as 'Epilepsy' and the doctor's first name is 'Lisa'. </w:t>
      </w: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>Check patients, admissions, and doctors tables for required information.</w:t>
      </w: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>select p.patient_id,p.first_name,p.last_name,d.specialty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 xml:space="preserve">from patients p join admissions a 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>on p.patient_id = a.patient_id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 xml:space="preserve">join doctors d 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>on a.attending_doctor_id = d.doctor_id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>where a.diagnosis = 'Epilepsy' and d.first_name = 'Lisa';</w:t>
      </w: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4: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>All patients who have gone through admissions, can see their medical documents on our site. Those patients are given a temporary password after their first admission. Show the patient_id and temp_password.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>The password must be the following, in order: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>1. patient_id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>2. the numerical length of patient's last_name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>3. year of patient's birth_date.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>select distinct p.patient_id,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>concat(p.patient_id,len(p.last_name),year(p.birth_date)) as Temp_Password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 xml:space="preserve">from patients p join admissions a 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 xml:space="preserve">on a.patient_id = p.patient_id;  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5: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>Each admission costs $50 for patients without insurance, and $10 for patients with insurance.  All patients with an even patient_id have insurance.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 xml:space="preserve">Give each patient a 'Yes' if they have insurance, and a 'No' if they don't have insurance. 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>Add up the admission_total cost for each has_insurance group.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 xml:space="preserve">select 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 xml:space="preserve">case when patient_id % 2 = 0 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 xml:space="preserve">     then 'Yes' else 'No'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 xml:space="preserve">     end as has_insurance,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>sum(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 xml:space="preserve">case when patient_id % 2 = 0 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 xml:space="preserve">     then 10 else 50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 xml:space="preserve">     end ) as Cost_of_Insurance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>from admissions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>group by has_insurance;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6: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>Show the provinces that has more patients identified as 'M' than 'F'. Must only show full province_name.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28"/>
          <w:szCs w:val="28"/>
          <w:lang w:val="en-US"/>
        </w:rPr>
        <w:t>select pr.province_name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28"/>
          <w:szCs w:val="28"/>
          <w:lang w:val="en-US"/>
        </w:rPr>
        <w:t xml:space="preserve">from patients AS pa join province_names AS pr 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28"/>
          <w:szCs w:val="28"/>
          <w:lang w:val="en-US"/>
        </w:rPr>
        <w:t>ON pa.province_id = pr.province_id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28"/>
          <w:szCs w:val="28"/>
          <w:lang w:val="en-US"/>
        </w:rPr>
        <w:t>group by  pr.province_name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28"/>
          <w:szCs w:val="28"/>
          <w:lang w:val="en-US"/>
        </w:rPr>
        <w:t xml:space="preserve">Having   count( case when gender = 'M' then 1 end) &gt; </w:t>
      </w:r>
    </w:p>
    <w:p>
      <w:pPr>
        <w:ind w:firstLine="1120" w:firstLineChars="400"/>
        <w:jc w:val="left"/>
        <w:rPr>
          <w:rFonts w:hint="default" w:ascii="Cambria" w:hAnsi="Cambria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28"/>
          <w:szCs w:val="28"/>
          <w:lang w:val="en-US"/>
        </w:rPr>
        <w:t>count( case when gender = 'F' then 1 end);</w:t>
      </w: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7: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>We are looking for a specific patient. Pull all columns for the patient who matches the following criteria: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>- First_name contains an 'r' after the first two letters.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>- Identifies their gender as 'F'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>- Born in February, May, or December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>- Their weight would be between 60kg and 80kg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>- Their patient_id is an odd number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>- They are from the city of 'Kingston'.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>select * from patients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 xml:space="preserve">where 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 xml:space="preserve">first_name like '__r%'  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>and gender = 'F'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>and month(birth_date) in (2,5,12)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>and weight between 60 and 80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>and patient_id %2 != 0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>and city = 'Kingston';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8: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 xml:space="preserve">Show the percent of patients that have 'M' as their gender. 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>Round the answer to the nearest hundreth number and in percent form.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>select concat(round(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 xml:space="preserve"> (select count(*) from patients where gender = 'M')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 xml:space="preserve"> /CAST (count(*) AS float),4) * 100,'%') as '%_of_male_patients'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>from patients;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9: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 xml:space="preserve">For each day display the total amount of admissions on that day. 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>Display the amount changed from the previous date.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>select admission_date,</w:t>
      </w:r>
    </w:p>
    <w:p>
      <w:pPr>
        <w:ind w:firstLine="1120" w:firstLineChars="350"/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 xml:space="preserve">count (admission_date) AS admission_day, </w:t>
      </w:r>
    </w:p>
    <w:p>
      <w:pPr>
        <w:ind w:firstLine="960" w:firstLineChars="300"/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 xml:space="preserve"> (count(*) - lag (count (*)) over (order by admission_date)) </w:t>
      </w:r>
    </w:p>
    <w:p>
      <w:pPr>
        <w:ind w:firstLine="1120" w:firstLineChars="350"/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>as admissions_change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>from admissions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>group by admission_date;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  <w:t>QUESTION 10:</w:t>
      </w:r>
    </w:p>
    <w:p>
      <w:pPr>
        <w:jc w:val="left"/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color w:val="auto"/>
          <w:sz w:val="28"/>
          <w:szCs w:val="28"/>
          <w:lang w:val="en-US"/>
        </w:rPr>
        <w:t>Sort the province names in ascending order in such a way that the province 'Ontario' is always on top.</w:t>
      </w: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>select province_name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>from province_names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>order by province_name = 'Ontario' desc,</w:t>
      </w:r>
    </w:p>
    <w:p>
      <w:pPr>
        <w:jc w:val="left"/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color w:val="auto"/>
          <w:sz w:val="32"/>
          <w:szCs w:val="32"/>
          <w:lang w:val="en-US"/>
        </w:rPr>
        <w:t xml:space="preserve">         province_name;</w:t>
      </w:r>
    </w:p>
    <w:p>
      <w:pPr>
        <w:jc w:val="left"/>
        <w:rPr>
          <w:rFonts w:hint="default" w:ascii="Cambria" w:hAnsi="Cambria"/>
          <w:b w:val="0"/>
          <w:bCs w:val="0"/>
          <w:color w:val="C00000"/>
          <w:sz w:val="28"/>
          <w:szCs w:val="28"/>
          <w:lang w:val="en-US"/>
        </w:rPr>
      </w:pPr>
    </w:p>
    <w:p>
      <w:pPr>
        <w:jc w:val="left"/>
        <w:rPr>
          <w:rFonts w:hint="default" w:ascii="Cambria" w:hAnsi="Cambria"/>
          <w:color w:val="000000" w:themeColor="text1"/>
          <w:sz w:val="40"/>
          <w:szCs w:val="4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sectPr>
      <w:pgSz w:w="11906" w:h="16838"/>
      <w:pgMar w:top="646" w:right="726" w:bottom="646" w:left="726" w:header="720" w:footer="720" w:gutter="0"/>
      <w:pgBorders>
        <w:top w:val="single" w:color="4472C4" w:sz="18" w:space="1"/>
        <w:left w:val="single" w:color="4472C4" w:sz="18" w:space="4"/>
        <w:bottom w:val="single" w:color="4472C4" w:sz="18" w:space="1"/>
        <w:right w:val="single" w:color="4472C4" w:sz="1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A33149"/>
    <w:rsid w:val="0F1521BA"/>
    <w:rsid w:val="21DB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eda\AppData\Local\Kingsoft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2023-05-23T03:31:00Z</dcterms:created>
  <dc:creator>syeda</dc:creator>
  <cp:lastModifiedBy>Syed Asiq</cp:lastModifiedBy>
  <dcterms:modified xsi:type="dcterms:W3CDTF">2023-05-25T06:10:18Z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B65FF5C42A3041F0BFE23767BC9D2144</vt:lpwstr>
  </property>
</Properties>
</file>